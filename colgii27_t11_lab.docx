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7528B" w14:textId="77777777" w:rsidR="00086720" w:rsidRDefault="00086720" w:rsidP="008B16BB">
      <w:bookmarkStart w:id="0" w:name="_Toc459888455"/>
    </w:p>
    <w:bookmarkEnd w:id="0"/>
    <w:p w14:paraId="288679FC" w14:textId="77777777" w:rsidR="004C1128" w:rsidRDefault="004C1128" w:rsidP="004C1128">
      <w:pPr>
        <w:pStyle w:val="TtuloApartado1sinnivel"/>
      </w:pPr>
      <w:r>
        <w:t xml:space="preserve">Laboratorio: Diseño de una ontología </w:t>
      </w:r>
    </w:p>
    <w:p w14:paraId="4A028A12" w14:textId="77777777" w:rsidR="004C1128" w:rsidRDefault="004C1128" w:rsidP="004C1128">
      <w:pPr>
        <w:jc w:val="left"/>
        <w:rPr>
          <w:rFonts w:cs="UnitOT-Light"/>
          <w:szCs w:val="22"/>
        </w:rPr>
      </w:pPr>
    </w:p>
    <w:p w14:paraId="5E779FFE" w14:textId="77777777" w:rsidR="004C1128" w:rsidRPr="007407F5" w:rsidRDefault="004C1128" w:rsidP="004C1128">
      <w:pPr>
        <w:rPr>
          <w:b/>
        </w:rPr>
      </w:pPr>
      <w:r w:rsidRPr="007407F5">
        <w:rPr>
          <w:b/>
        </w:rPr>
        <w:t>Descripción</w:t>
      </w:r>
      <w:r>
        <w:rPr>
          <w:b/>
        </w:rPr>
        <w:t xml:space="preserve"> de la actividad</w:t>
      </w:r>
    </w:p>
    <w:p w14:paraId="2E41A9BE" w14:textId="77777777" w:rsidR="004C1128" w:rsidRDefault="004C1128" w:rsidP="004C1128"/>
    <w:p w14:paraId="2819A907" w14:textId="77777777" w:rsidR="004C1128" w:rsidRDefault="004C1128" w:rsidP="004C1128">
      <w:r>
        <w:t xml:space="preserve">La actividad consiste en modelar una base de conocimiento que se utilizará en la gestión de una biblioteca. </w:t>
      </w:r>
    </w:p>
    <w:p w14:paraId="7B76448F" w14:textId="77777777" w:rsidR="004C1128" w:rsidRDefault="004C1128" w:rsidP="004C1128"/>
    <w:p w14:paraId="03312C0C" w14:textId="77777777" w:rsidR="004C1128" w:rsidRDefault="004C1128" w:rsidP="004C1128">
      <w:r>
        <w:t>Este ejercicio propone realizar una pequeña aproximación de cómo se construiría una base de conocimiento que albergara información sobre obras, autores y socios lectores de la biblioteca.</w:t>
      </w:r>
    </w:p>
    <w:p w14:paraId="107372D9" w14:textId="77777777" w:rsidR="004C1128" w:rsidRDefault="004C1128" w:rsidP="004C1128"/>
    <w:p w14:paraId="3809A1F0" w14:textId="77777777" w:rsidR="004C1128" w:rsidRDefault="004C1128" w:rsidP="004C1128">
      <w:r>
        <w:t>Se propone por lo tanto crear una ontología que contenga, al menos, los siguientes elementos básicos:</w:t>
      </w:r>
    </w:p>
    <w:p w14:paraId="64963A05" w14:textId="77777777" w:rsidR="004C1128" w:rsidRDefault="004C1128" w:rsidP="004C1128"/>
    <w:p w14:paraId="723CB6BE" w14:textId="77777777" w:rsidR="004C1128" w:rsidRDefault="004C1128" w:rsidP="004C1128">
      <w:pPr>
        <w:pStyle w:val="Prrafodelista"/>
        <w:numPr>
          <w:ilvl w:val="0"/>
          <w:numId w:val="24"/>
        </w:numPr>
      </w:pPr>
      <w:r>
        <w:t>Socios.</w:t>
      </w:r>
    </w:p>
    <w:p w14:paraId="1E3B8A91" w14:textId="77777777" w:rsidR="004C1128" w:rsidRDefault="004C1128" w:rsidP="004C1128">
      <w:pPr>
        <w:pStyle w:val="Prrafodelista"/>
        <w:numPr>
          <w:ilvl w:val="0"/>
          <w:numId w:val="24"/>
        </w:numPr>
      </w:pPr>
      <w:r>
        <w:t>Autores.</w:t>
      </w:r>
    </w:p>
    <w:p w14:paraId="6D3F93BF" w14:textId="77777777" w:rsidR="004C1128" w:rsidRDefault="004C1128" w:rsidP="004C1128">
      <w:pPr>
        <w:pStyle w:val="Prrafodelista"/>
        <w:numPr>
          <w:ilvl w:val="0"/>
          <w:numId w:val="24"/>
        </w:numPr>
      </w:pPr>
      <w:r>
        <w:t>Obras, que pueden ser: libros, películas y cómics.</w:t>
      </w:r>
    </w:p>
    <w:p w14:paraId="3B13F3A2" w14:textId="77777777" w:rsidR="004C1128" w:rsidRDefault="004C1128" w:rsidP="004C1128"/>
    <w:p w14:paraId="07766166" w14:textId="77777777" w:rsidR="004C1128" w:rsidRDefault="004C1128" w:rsidP="004C1128">
      <w:r>
        <w:t>Debes especificar las relaciones y las propiedades o atributos de las entidades anteriores, teniendo en cuenta que se quiere conocer qué socio tiene prestada una obra en un momento dado, así como poder consultar cuáles son las obras de un determinado autor.</w:t>
      </w:r>
    </w:p>
    <w:p w14:paraId="63834DD6" w14:textId="77777777" w:rsidR="004C1128" w:rsidRDefault="004C1128" w:rsidP="004C1128"/>
    <w:p w14:paraId="3F4DE508" w14:textId="77777777" w:rsidR="004C1128" w:rsidRDefault="004C1128" w:rsidP="004C1128">
      <w:r>
        <w:t>Además del modelo básico de representación, debes crear al menos una obra específica de muestra (ej.: libro El Señor de los Anillos) con las diferentes relaciones que se pueden dar con otras instancias (un socio de la biblioteca concreto, Tolkien, etc.).</w:t>
      </w:r>
    </w:p>
    <w:p w14:paraId="2A583907" w14:textId="77777777" w:rsidR="004C1128" w:rsidRDefault="004C1128" w:rsidP="004C1128"/>
    <w:p w14:paraId="15908236" w14:textId="77777777" w:rsidR="004C1128" w:rsidRPr="00DC6F20" w:rsidRDefault="004C1128" w:rsidP="004C1128">
      <w:pPr>
        <w:rPr>
          <w:b/>
        </w:rPr>
      </w:pPr>
      <w:r w:rsidRPr="00DC6F20">
        <w:rPr>
          <w:b/>
        </w:rPr>
        <w:t>Pautas de elaboración</w:t>
      </w:r>
    </w:p>
    <w:p w14:paraId="63DFFBBA" w14:textId="77777777" w:rsidR="004C1128" w:rsidRDefault="004C1128" w:rsidP="004C1128"/>
    <w:p w14:paraId="22C8EB8F" w14:textId="77777777" w:rsidR="004C1128" w:rsidRDefault="004C1128" w:rsidP="004C1128">
      <w:r>
        <w:t>Los pasos que debes seguir para diseñar la ontología son los siguientes:</w:t>
      </w:r>
    </w:p>
    <w:p w14:paraId="11019063" w14:textId="77777777" w:rsidR="004C1128" w:rsidRDefault="004C1128" w:rsidP="004C1128"/>
    <w:p w14:paraId="040CEBBA" w14:textId="77777777" w:rsidR="004C1128" w:rsidRDefault="004C1128" w:rsidP="004C1128">
      <w:pPr>
        <w:pStyle w:val="Prrafodelista"/>
        <w:numPr>
          <w:ilvl w:val="0"/>
          <w:numId w:val="25"/>
        </w:numPr>
      </w:pPr>
      <w:r>
        <w:t>Identifica los conceptos. Cada concepto equivaldrá a una clase.</w:t>
      </w:r>
    </w:p>
    <w:p w14:paraId="7EBBF62A" w14:textId="77777777" w:rsidR="004C1128" w:rsidRDefault="004C1128" w:rsidP="004C1128">
      <w:pPr>
        <w:pStyle w:val="Prrafodelista"/>
        <w:numPr>
          <w:ilvl w:val="0"/>
          <w:numId w:val="25"/>
        </w:numPr>
      </w:pPr>
      <w:r>
        <w:t>Define las propiedades de cada clase.</w:t>
      </w:r>
    </w:p>
    <w:p w14:paraId="0BDFA0EC" w14:textId="77777777" w:rsidR="004C1128" w:rsidRDefault="004C1128" w:rsidP="004C1128">
      <w:pPr>
        <w:pStyle w:val="Prrafodelista"/>
        <w:numPr>
          <w:ilvl w:val="0"/>
          <w:numId w:val="25"/>
        </w:numPr>
      </w:pPr>
      <w:r>
        <w:t>Define las relaciones entre las clases.</w:t>
      </w:r>
    </w:p>
    <w:p w14:paraId="1D2D345C" w14:textId="77777777" w:rsidR="004C1128" w:rsidRDefault="004C1128" w:rsidP="004C1128">
      <w:pPr>
        <w:pStyle w:val="Prrafodelista"/>
        <w:numPr>
          <w:ilvl w:val="0"/>
          <w:numId w:val="25"/>
        </w:numPr>
      </w:pPr>
      <w:r>
        <w:t>Genera instancias concretas.</w:t>
      </w:r>
    </w:p>
    <w:p w14:paraId="6A3E70DB" w14:textId="77777777" w:rsidR="004C1128" w:rsidRDefault="004C1128" w:rsidP="004C1128"/>
    <w:p w14:paraId="787C6DAD" w14:textId="77777777" w:rsidR="004C1128" w:rsidRPr="00DC6F20" w:rsidRDefault="004C1128" w:rsidP="004C1128">
      <w:pPr>
        <w:rPr>
          <w:b/>
        </w:rPr>
      </w:pPr>
      <w:r w:rsidRPr="00DC6F20">
        <w:rPr>
          <w:b/>
        </w:rPr>
        <w:t>Criterios de evaluación</w:t>
      </w:r>
    </w:p>
    <w:p w14:paraId="58888A2B" w14:textId="77777777" w:rsidR="004C1128" w:rsidRDefault="004C1128" w:rsidP="004C1128"/>
    <w:p w14:paraId="09298B6F" w14:textId="77777777" w:rsidR="004C1128" w:rsidRDefault="004C1128" w:rsidP="004C1128">
      <w:r>
        <w:t>En la evaluación se tendrá en cuenta la corrección en el modelo generado y en la explicación del diseño realizado, así como la claridad en la exposición.</w:t>
      </w:r>
    </w:p>
    <w:p w14:paraId="19D6E5D0" w14:textId="77777777" w:rsidR="004C1128" w:rsidRDefault="004C1128" w:rsidP="004C1128"/>
    <w:p w14:paraId="643B10C9" w14:textId="77777777" w:rsidR="004C1128" w:rsidRPr="00DC6F20" w:rsidRDefault="004C1128" w:rsidP="004C1128">
      <w:pPr>
        <w:rPr>
          <w:b/>
        </w:rPr>
      </w:pPr>
      <w:r w:rsidRPr="00DC6F20">
        <w:rPr>
          <w:b/>
        </w:rPr>
        <w:t>Entrega</w:t>
      </w:r>
    </w:p>
    <w:p w14:paraId="48FFE003" w14:textId="77777777" w:rsidR="004C1128" w:rsidRDefault="004C1128" w:rsidP="004C1128"/>
    <w:p w14:paraId="1B41A9A2" w14:textId="77777777" w:rsidR="004C1128" w:rsidRDefault="004C1128" w:rsidP="004C1128">
      <w:r>
        <w:t>Debes entregar una memoria que contenga uno o varios diagramas de la ontología que has generado, así como una explicación textual de los mismos.</w:t>
      </w:r>
    </w:p>
    <w:p w14:paraId="41157DD3" w14:textId="77777777" w:rsidR="004C1128" w:rsidRDefault="004C1128" w:rsidP="004C1128"/>
    <w:p w14:paraId="7088D68D" w14:textId="77777777" w:rsidR="004C1128" w:rsidRDefault="004C1128" w:rsidP="004C1128">
      <w:r w:rsidRPr="00DC6F20">
        <w:rPr>
          <w:b/>
        </w:rPr>
        <w:t>Extensión máxima</w:t>
      </w:r>
      <w:r>
        <w:rPr>
          <w:b/>
        </w:rPr>
        <w:t xml:space="preserve">: </w:t>
      </w:r>
      <w:r>
        <w:t>4 páginas (Georgia 11 e interlineado 1,5).</w:t>
      </w:r>
    </w:p>
    <w:p w14:paraId="4C9BC354" w14:textId="77777777" w:rsidR="00BF4B49" w:rsidRPr="00A90972" w:rsidRDefault="00BF4B49" w:rsidP="00BB1161">
      <w:pPr>
        <w:rPr>
          <w:rFonts w:cs="UnitOT-Light"/>
        </w:rPr>
      </w:pPr>
    </w:p>
    <w:sectPr w:rsidR="00BF4B49" w:rsidRPr="00A90972"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B8A7A" w14:textId="77777777" w:rsidR="00602CF9" w:rsidRDefault="00602CF9" w:rsidP="00C50246">
      <w:pPr>
        <w:spacing w:line="240" w:lineRule="auto"/>
      </w:pPr>
      <w:r>
        <w:separator/>
      </w:r>
    </w:p>
  </w:endnote>
  <w:endnote w:type="continuationSeparator" w:id="0">
    <w:p w14:paraId="41DDDA29" w14:textId="77777777" w:rsidR="00602CF9" w:rsidRDefault="00602CF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7A8B2"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321B2E2" wp14:editId="7ED86E13">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D92E27"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C1128">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C1128">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5003D745" wp14:editId="3E666262">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FF409"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FEF9A30" w14:textId="77777777" w:rsidR="0041334B" w:rsidRPr="00656B43" w:rsidRDefault="00086720" w:rsidP="00B96994">
    <w:pPr>
      <w:pStyle w:val="PiedepginaSecciones"/>
      <w:rPr>
        <w:color w:val="777777"/>
      </w:rPr>
    </w:pPr>
    <w:r>
      <w:t xml:space="preserve">Tema </w:t>
    </w:r>
    <w:r w:rsidR="004C1128">
      <w:t>11</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61607" w14:textId="77777777" w:rsidR="00602CF9" w:rsidRDefault="00602CF9" w:rsidP="00C50246">
      <w:pPr>
        <w:spacing w:line="240" w:lineRule="auto"/>
      </w:pPr>
      <w:r>
        <w:separator/>
      </w:r>
    </w:p>
  </w:footnote>
  <w:footnote w:type="continuationSeparator" w:id="0">
    <w:p w14:paraId="72A9A404" w14:textId="77777777" w:rsidR="00602CF9" w:rsidRDefault="00602CF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219CE51"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3704E0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166D41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86BFEC5"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5028D85A" w14:textId="77777777" w:rsidTr="001924C8">
      <w:trPr>
        <w:trHeight w:val="342"/>
      </w:trPr>
      <w:tc>
        <w:tcPr>
          <w:tcW w:w="2552" w:type="dxa"/>
          <w:vMerge w:val="restart"/>
        </w:tcPr>
        <w:p w14:paraId="130CD1EB" w14:textId="77777777" w:rsidR="00A90972" w:rsidRPr="00472B27" w:rsidRDefault="00095940" w:rsidP="00095940">
          <w:pPr>
            <w:pStyle w:val="Textocajaactividades"/>
          </w:pPr>
          <w:r>
            <w:t>Inteligencia Artificial e Ingeniería del Conocimiento</w:t>
          </w:r>
        </w:p>
      </w:tc>
      <w:tc>
        <w:tcPr>
          <w:tcW w:w="3827" w:type="dxa"/>
        </w:tcPr>
        <w:p w14:paraId="6DDDEBB3"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75A82F3B" w14:textId="77777777" w:rsidR="00A90972" w:rsidRPr="00472B27" w:rsidRDefault="00A90972" w:rsidP="009C1CA9">
          <w:pPr>
            <w:pStyle w:val="Encabezado"/>
            <w:jc w:val="center"/>
            <w:rPr>
              <w:rFonts w:asciiTheme="minorHAnsi" w:hAnsiTheme="minorHAnsi"/>
            </w:rPr>
          </w:pPr>
        </w:p>
      </w:tc>
    </w:tr>
    <w:tr w:rsidR="00A90972" w14:paraId="28027CF1" w14:textId="77777777" w:rsidTr="001924C8">
      <w:trPr>
        <w:trHeight w:val="342"/>
      </w:trPr>
      <w:tc>
        <w:tcPr>
          <w:tcW w:w="2552" w:type="dxa"/>
          <w:vMerge/>
        </w:tcPr>
        <w:p w14:paraId="4A00E084" w14:textId="77777777" w:rsidR="00A90972" w:rsidRDefault="00A90972" w:rsidP="00A90972">
          <w:pPr>
            <w:pStyle w:val="Encabezado"/>
          </w:pPr>
        </w:p>
      </w:tc>
      <w:tc>
        <w:tcPr>
          <w:tcW w:w="3827" w:type="dxa"/>
        </w:tcPr>
        <w:p w14:paraId="1EB21068"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302C2133" w14:textId="77777777" w:rsidR="00A90972" w:rsidRDefault="00A90972" w:rsidP="00A90972">
          <w:pPr>
            <w:pStyle w:val="Encabezado"/>
          </w:pPr>
        </w:p>
      </w:tc>
    </w:tr>
  </w:tbl>
  <w:p w14:paraId="027FF41C"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FC796C"/>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8EB5908"/>
    <w:multiLevelType w:val="multilevel"/>
    <w:tmpl w:val="B37C3B20"/>
    <w:numStyleLink w:val="VietasUNIR"/>
  </w:abstractNum>
  <w:abstractNum w:abstractNumId="2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542083"/>
    <w:multiLevelType w:val="multilevel"/>
    <w:tmpl w:val="B0E0186E"/>
    <w:numStyleLink w:val="NmeracinTest"/>
  </w:abstractNum>
  <w:abstractNum w:abstractNumId="22" w15:restartNumberingAfterBreak="0">
    <w:nsid w:val="738D4B9A"/>
    <w:multiLevelType w:val="multilevel"/>
    <w:tmpl w:val="B37C3B20"/>
    <w:numStyleLink w:val="VietasUNIR"/>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64627704">
    <w:abstractNumId w:val="0"/>
  </w:num>
  <w:num w:numId="2" w16cid:durableId="1983348086">
    <w:abstractNumId w:val="14"/>
  </w:num>
  <w:num w:numId="3" w16cid:durableId="366376234">
    <w:abstractNumId w:val="23"/>
  </w:num>
  <w:num w:numId="4" w16cid:durableId="1839348713">
    <w:abstractNumId w:val="15"/>
  </w:num>
  <w:num w:numId="5" w16cid:durableId="266353062">
    <w:abstractNumId w:val="8"/>
  </w:num>
  <w:num w:numId="6" w16cid:durableId="187524496">
    <w:abstractNumId w:val="4"/>
  </w:num>
  <w:num w:numId="7" w16cid:durableId="1371301685">
    <w:abstractNumId w:val="18"/>
  </w:num>
  <w:num w:numId="8" w16cid:durableId="206067632">
    <w:abstractNumId w:val="7"/>
  </w:num>
  <w:num w:numId="9" w16cid:durableId="1646734139">
    <w:abstractNumId w:val="20"/>
  </w:num>
  <w:num w:numId="10" w16cid:durableId="1555890953">
    <w:abstractNumId w:val="1"/>
  </w:num>
  <w:num w:numId="11" w16cid:durableId="922302749">
    <w:abstractNumId w:val="24"/>
  </w:num>
  <w:num w:numId="12" w16cid:durableId="401605794">
    <w:abstractNumId w:val="3"/>
  </w:num>
  <w:num w:numId="13" w16cid:durableId="1859729980">
    <w:abstractNumId w:val="11"/>
  </w:num>
  <w:num w:numId="14" w16cid:durableId="1944922098">
    <w:abstractNumId w:val="13"/>
  </w:num>
  <w:num w:numId="15" w16cid:durableId="685909390">
    <w:abstractNumId w:val="19"/>
  </w:num>
  <w:num w:numId="16" w16cid:durableId="1918707429">
    <w:abstractNumId w:val="17"/>
  </w:num>
  <w:num w:numId="17" w16cid:durableId="1436369466">
    <w:abstractNumId w:val="12"/>
  </w:num>
  <w:num w:numId="18" w16cid:durableId="866212589">
    <w:abstractNumId w:val="21"/>
  </w:num>
  <w:num w:numId="19" w16cid:durableId="888341609">
    <w:abstractNumId w:val="5"/>
  </w:num>
  <w:num w:numId="20" w16cid:durableId="96173885">
    <w:abstractNumId w:val="10"/>
  </w:num>
  <w:num w:numId="21" w16cid:durableId="2058431726">
    <w:abstractNumId w:val="16"/>
  </w:num>
  <w:num w:numId="22" w16cid:durableId="1904438434">
    <w:abstractNumId w:val="9"/>
  </w:num>
  <w:num w:numId="23" w16cid:durableId="870920780">
    <w:abstractNumId w:val="6"/>
  </w:num>
  <w:num w:numId="24" w16cid:durableId="726145482">
    <w:abstractNumId w:val="2"/>
  </w:num>
  <w:num w:numId="25" w16cid:durableId="208568390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42C3"/>
    <w:rsid w:val="00095940"/>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5FC2"/>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C1128"/>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02CF9"/>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2D2D"/>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C07BB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03_Trabajos%20dise&#241;o\platillaUNIR\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6826-FC9E-4ACD-8452-7B1EAA15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Template>
  <TotalTime>0</TotalTime>
  <Pages>2</Pages>
  <Words>273</Words>
  <Characters>1443</Characters>
  <Application>Microsoft Office Word</Application>
  <DocSecurity>0</DocSecurity>
  <Lines>49</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de mendoza tovar</cp:lastModifiedBy>
  <cp:revision>2</cp:revision>
  <cp:lastPrinted>2017-09-08T09:41:00Z</cp:lastPrinted>
  <dcterms:created xsi:type="dcterms:W3CDTF">2024-11-18T15:34:00Z</dcterms:created>
  <dcterms:modified xsi:type="dcterms:W3CDTF">2024-11-18T15:34:00Z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699fd202770c386aef6791df387e2263eab4bf7d87424653a0906ef13bb40ff1</vt:lpwstr>
  </property>
</Properties>
</file>